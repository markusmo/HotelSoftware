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859" w:rsidRDefault="00A62859" w:rsidP="00A62859">
      <w:pPr>
        <w:pStyle w:val="Titel"/>
      </w:pPr>
      <w:proofErr w:type="spellStart"/>
      <w:r>
        <w:t>Use</w:t>
      </w:r>
      <w:proofErr w:type="spellEnd"/>
      <w:r>
        <w:t xml:space="preserve"> Cases</w:t>
      </w:r>
    </w:p>
    <w:p w:rsidR="00A62859" w:rsidRDefault="00A62859" w:rsidP="00A62859">
      <w:pPr>
        <w:pStyle w:val="berschrift1"/>
      </w:pPr>
      <w:r>
        <w:t>Zimmerzuteilung</w:t>
      </w:r>
    </w:p>
    <w:p w:rsidR="00A62859" w:rsidRDefault="00A62859" w:rsidP="00A62859">
      <w:pPr>
        <w:pStyle w:val="berschrift2"/>
      </w:pPr>
      <w:proofErr w:type="spellStart"/>
      <w:r>
        <w:t>Stakeholders</w:t>
      </w:r>
      <w:proofErr w:type="spellEnd"/>
    </w:p>
    <w:p w:rsidR="00DF77C9" w:rsidRDefault="00DF77C9" w:rsidP="00DF77C9">
      <w:pPr>
        <w:pStyle w:val="Listenabsatz"/>
        <w:numPr>
          <w:ilvl w:val="0"/>
          <w:numId w:val="1"/>
        </w:numPr>
      </w:pPr>
      <w:r>
        <w:t>Gast</w:t>
      </w:r>
    </w:p>
    <w:p w:rsidR="00DF77C9" w:rsidRDefault="00DF77C9" w:rsidP="00DF77C9">
      <w:pPr>
        <w:pStyle w:val="Listenabsatz"/>
        <w:numPr>
          <w:ilvl w:val="1"/>
          <w:numId w:val="1"/>
        </w:numPr>
      </w:pPr>
      <w:r>
        <w:t>Gruppenreisender</w:t>
      </w:r>
    </w:p>
    <w:p w:rsidR="00DF77C9" w:rsidRDefault="00DF77C9" w:rsidP="00DF77C9">
      <w:pPr>
        <w:pStyle w:val="Listenabsatz"/>
        <w:numPr>
          <w:ilvl w:val="1"/>
          <w:numId w:val="1"/>
        </w:numPr>
      </w:pPr>
      <w:r>
        <w:t>Walkingast</w:t>
      </w:r>
    </w:p>
    <w:p w:rsidR="00DF77C9" w:rsidRDefault="00DF77C9" w:rsidP="00DF77C9">
      <w:pPr>
        <w:pStyle w:val="Listenabsatz"/>
        <w:numPr>
          <w:ilvl w:val="1"/>
          <w:numId w:val="1"/>
        </w:numPr>
      </w:pPr>
      <w:r>
        <w:t xml:space="preserve">Reservierungsgast    </w:t>
      </w:r>
    </w:p>
    <w:p w:rsidR="00A62859" w:rsidRDefault="00DF77C9" w:rsidP="00DF77C9">
      <w:pPr>
        <w:pStyle w:val="Listenabsatz"/>
        <w:numPr>
          <w:ilvl w:val="0"/>
          <w:numId w:val="1"/>
        </w:numPr>
      </w:pPr>
      <w:r w:rsidRPr="00DF77C9">
        <w:t>Rezeption</w:t>
      </w:r>
    </w:p>
    <w:p w:rsidR="00A62859" w:rsidRDefault="00A62859" w:rsidP="00A62859">
      <w:pPr>
        <w:pStyle w:val="berschrift2"/>
      </w:pPr>
      <w:proofErr w:type="spellStart"/>
      <w:r>
        <w:t>Precondition</w:t>
      </w:r>
      <w:proofErr w:type="spellEnd"/>
    </w:p>
    <w:p w:rsidR="00A62859" w:rsidRDefault="00A62859" w:rsidP="00A62859">
      <w:r>
        <w:t>Keine</w:t>
      </w:r>
    </w:p>
    <w:p w:rsidR="00A62859" w:rsidRDefault="00A62859" w:rsidP="00A62859">
      <w:pPr>
        <w:pStyle w:val="berschrift2"/>
      </w:pPr>
      <w:r>
        <w:t>Beschreibung</w:t>
      </w:r>
    </w:p>
    <w:p w:rsidR="00A62859" w:rsidRDefault="00E72072" w:rsidP="00A62859">
      <w:pPr>
        <w:tabs>
          <w:tab w:val="left" w:pos="505"/>
        </w:tabs>
      </w:pPr>
      <w:r>
        <w:t>Der Rezeptionist gibt im System den gewünschten Ankunftstag ein, das System listet daraufhin alle Anreisenden von diesem Tag auf. Auf Knopfdruck werden nun allen Anreisenden freie Zimmer zugeteilt. Zimmer die dabei schon zugeteilt sind (bereits von der Reservierung) werden dabei ignoriert.</w:t>
      </w:r>
    </w:p>
    <w:p w:rsidR="00E72072" w:rsidRDefault="00E72072" w:rsidP="00DF77C9">
      <w:pPr>
        <w:pStyle w:val="berschrift2"/>
      </w:pPr>
      <w:r>
        <w:t>Ausnahme</w:t>
      </w:r>
    </w:p>
    <w:p w:rsidR="00E72072" w:rsidRDefault="00E72072" w:rsidP="00A62859">
      <w:pPr>
        <w:tabs>
          <w:tab w:val="left" w:pos="505"/>
        </w:tabs>
      </w:pPr>
      <w:r>
        <w:t>Sollte ein Zimmer nicht für den ganzen Zeitraum frei sein, trägt das System mehrere Zimmer für diesen Gast ein und speichert einen Übersiedlungs-Hinweis für den Check-In dafür ab.</w:t>
      </w:r>
    </w:p>
    <w:p w:rsidR="00A62859" w:rsidRDefault="00A62859" w:rsidP="00A62859">
      <w:pPr>
        <w:pStyle w:val="berschrift2"/>
      </w:pPr>
      <w:proofErr w:type="spellStart"/>
      <w:r>
        <w:t>Postcondition</w:t>
      </w:r>
      <w:proofErr w:type="spellEnd"/>
    </w:p>
    <w:p w:rsidR="00B87AF4" w:rsidRDefault="00E72072" w:rsidP="00E72072">
      <w:pPr>
        <w:pStyle w:val="Listenabsatz"/>
        <w:numPr>
          <w:ilvl w:val="0"/>
          <w:numId w:val="4"/>
        </w:numPr>
      </w:pPr>
      <w:r>
        <w:t>Allen am ausgewählten Tag Anreisenden wurden ein oder mehrere Zimmer zugeteilt</w:t>
      </w:r>
    </w:p>
    <w:p w:rsidR="00B87AF4" w:rsidRDefault="00B87AF4">
      <w:r>
        <w:br w:type="page"/>
      </w:r>
    </w:p>
    <w:p w:rsidR="00DF77C9" w:rsidRDefault="00DF77C9" w:rsidP="00DF77C9">
      <w:pPr>
        <w:pStyle w:val="berschrift1"/>
      </w:pPr>
      <w:r>
        <w:lastRenderedPageBreak/>
        <w:t>Detail-</w:t>
      </w:r>
      <w:proofErr w:type="spellStart"/>
      <w:r>
        <w:t>UseCase</w:t>
      </w:r>
      <w:proofErr w:type="spellEnd"/>
    </w:p>
    <w:p w:rsidR="00DF77C9" w:rsidRDefault="00DF77C9" w:rsidP="00DF77C9">
      <w:pPr>
        <w:pStyle w:val="berschrift1"/>
        <w:numPr>
          <w:ilvl w:val="0"/>
          <w:numId w:val="0"/>
        </w:numPr>
        <w:ind w:left="360"/>
      </w:pPr>
      <w:bookmarkStart w:id="0" w:name="Kurzbeschreibung"/>
      <w:r>
        <w:t>1.</w:t>
      </w:r>
      <w:r>
        <w:rPr>
          <w:sz w:val="14"/>
          <w:szCs w:val="14"/>
        </w:rPr>
        <w:t xml:space="preserve">                  </w:t>
      </w:r>
      <w:r>
        <w:t>Kurzbeschreibung</w:t>
      </w:r>
      <w:bookmarkEnd w:id="0"/>
    </w:p>
    <w:p w:rsidR="00DF77C9" w:rsidRPr="00DF77C9" w:rsidRDefault="00DF77C9" w:rsidP="00DF77C9">
      <w:pPr>
        <w:pStyle w:val="infoblue"/>
      </w:pPr>
      <w:r>
        <w:rPr>
          <w:sz w:val="22"/>
          <w:szCs w:val="22"/>
        </w:rPr>
        <w:t>Für einen bestimmten Ankunftstag wird den Reservierungen die entsprechende Anzahl von Zimmern zugeteilt (fixe Zuweisung der Zimmernummer).</w:t>
      </w:r>
      <w:r w:rsidRPr="00DF77C9">
        <w:t> </w:t>
      </w:r>
    </w:p>
    <w:p w:rsidR="00DF77C9" w:rsidRDefault="00DF77C9" w:rsidP="00DF77C9">
      <w:pPr>
        <w:pStyle w:val="berschrift1"/>
        <w:numPr>
          <w:ilvl w:val="0"/>
          <w:numId w:val="0"/>
        </w:numPr>
        <w:ind w:left="360"/>
      </w:pPr>
      <w:r>
        <w:t>2</w:t>
      </w:r>
      <w:bookmarkStart w:id="1" w:name="1.__________________Use_Case_Name"/>
      <w:r>
        <w:t>.</w:t>
      </w:r>
      <w:r>
        <w:rPr>
          <w:sz w:val="14"/>
          <w:szCs w:val="14"/>
        </w:rPr>
        <w:t xml:space="preserve">                  </w:t>
      </w:r>
      <w:proofErr w:type="spellStart"/>
      <w:r>
        <w:t>Stakeholders</w:t>
      </w:r>
      <w:proofErr w:type="spellEnd"/>
      <w:r>
        <w:t xml:space="preserve"> und Akteure</w:t>
      </w:r>
      <w:bookmarkEnd w:id="1"/>
    </w:p>
    <w:p w:rsidR="00B87AF4" w:rsidRDefault="00B87AF4" w:rsidP="00B87AF4">
      <w:pPr>
        <w:pStyle w:val="Listenabsatz"/>
        <w:numPr>
          <w:ilvl w:val="0"/>
          <w:numId w:val="1"/>
        </w:numPr>
      </w:pPr>
      <w:r>
        <w:t>Gast</w:t>
      </w:r>
    </w:p>
    <w:p w:rsidR="00B87AF4" w:rsidRDefault="00B87AF4" w:rsidP="00B87AF4">
      <w:pPr>
        <w:pStyle w:val="Listenabsatz"/>
        <w:numPr>
          <w:ilvl w:val="1"/>
          <w:numId w:val="1"/>
        </w:numPr>
      </w:pPr>
      <w:r>
        <w:t>Gruppenreisender</w:t>
      </w:r>
    </w:p>
    <w:p w:rsidR="00B87AF4" w:rsidRDefault="00B87AF4" w:rsidP="00B87AF4">
      <w:pPr>
        <w:pStyle w:val="Listenabsatz"/>
        <w:numPr>
          <w:ilvl w:val="1"/>
          <w:numId w:val="1"/>
        </w:numPr>
      </w:pPr>
      <w:r>
        <w:t>Walkingast</w:t>
      </w:r>
    </w:p>
    <w:p w:rsidR="00B87AF4" w:rsidRDefault="00B87AF4" w:rsidP="00B87AF4">
      <w:pPr>
        <w:pStyle w:val="Listenabsatz"/>
        <w:numPr>
          <w:ilvl w:val="1"/>
          <w:numId w:val="1"/>
        </w:numPr>
      </w:pPr>
      <w:r>
        <w:t xml:space="preserve">Reservierungsgast    </w:t>
      </w:r>
    </w:p>
    <w:p w:rsidR="00DF77C9" w:rsidRPr="00B87AF4" w:rsidRDefault="00B87AF4" w:rsidP="00DF77C9">
      <w:pPr>
        <w:pStyle w:val="Listenabsatz"/>
        <w:numPr>
          <w:ilvl w:val="0"/>
          <w:numId w:val="1"/>
        </w:numPr>
      </w:pPr>
      <w:r w:rsidRPr="00DF77C9">
        <w:t>Rezeption</w:t>
      </w:r>
      <w:r w:rsidR="00DF77C9" w:rsidRPr="00B87AF4">
        <w:rPr>
          <w:lang w:val="en-US"/>
        </w:rPr>
        <w:t> </w:t>
      </w:r>
    </w:p>
    <w:p w:rsidR="00DF77C9" w:rsidRDefault="00DF77C9" w:rsidP="00DF77C9">
      <w:pPr>
        <w:pStyle w:val="berschrift1"/>
        <w:numPr>
          <w:ilvl w:val="0"/>
          <w:numId w:val="0"/>
        </w:numPr>
        <w:ind w:left="360"/>
      </w:pPr>
      <w:bookmarkStart w:id="2" w:name="4.__________________Pre-Conditions"/>
      <w:r>
        <w:t>3.</w:t>
      </w:r>
      <w:r>
        <w:rPr>
          <w:sz w:val="14"/>
          <w:szCs w:val="14"/>
        </w:rPr>
        <w:t xml:space="preserve">                  </w:t>
      </w:r>
      <w:r>
        <w:t>Vor- und Nachbedingungen</w:t>
      </w:r>
      <w:bookmarkEnd w:id="2"/>
    </w:p>
    <w:p w:rsidR="00DF77C9" w:rsidRDefault="00DF77C9" w:rsidP="00DF77C9">
      <w:pPr>
        <w:pStyle w:val="berschrift2"/>
      </w:pPr>
      <w:bookmarkStart w:id="3" w:name="4.1_______________&lt;_Pre-condition_One_&gt;"/>
      <w:r>
        <w:t>3.1</w:t>
      </w:r>
      <w:r>
        <w:rPr>
          <w:sz w:val="14"/>
          <w:szCs w:val="14"/>
        </w:rPr>
        <w:t xml:space="preserve">               </w:t>
      </w:r>
      <w:r>
        <w:t>&lt; Vorbedingung 1 &gt;</w:t>
      </w:r>
      <w:bookmarkEnd w:id="3"/>
    </w:p>
    <w:p w:rsidR="00DF77C9" w:rsidRPr="00B87AF4" w:rsidRDefault="00B87AF4" w:rsidP="00B87AF4">
      <w:pPr>
        <w:pStyle w:val="infoblue"/>
        <w:numPr>
          <w:ilvl w:val="0"/>
          <w:numId w:val="1"/>
        </w:numPr>
      </w:pPr>
      <w:r>
        <w:t>K</w:t>
      </w:r>
      <w:r w:rsidRPr="00B87AF4">
        <w:t>eine</w:t>
      </w:r>
    </w:p>
    <w:p w:rsidR="00DF77C9" w:rsidRPr="00B87AF4" w:rsidRDefault="00DF77C9" w:rsidP="00DF77C9">
      <w:pPr>
        <w:pStyle w:val="berschrift2"/>
      </w:pPr>
      <w:bookmarkStart w:id="4" w:name="5.1_______________&lt;_Post-condition_One_&gt;"/>
      <w:r w:rsidRPr="00B87AF4">
        <w:t>3.2</w:t>
      </w:r>
      <w:r w:rsidRPr="00B87AF4">
        <w:rPr>
          <w:sz w:val="14"/>
          <w:szCs w:val="14"/>
        </w:rPr>
        <w:t xml:space="preserve">               </w:t>
      </w:r>
      <w:r w:rsidRPr="00B87AF4">
        <w:t>&lt; Nachbedingung 1 &gt;</w:t>
      </w:r>
      <w:bookmarkEnd w:id="4"/>
    </w:p>
    <w:p w:rsidR="00DF77C9" w:rsidRPr="00B87AF4" w:rsidRDefault="00B87AF4" w:rsidP="00DF77C9">
      <w:pPr>
        <w:pStyle w:val="Listenabsatz"/>
        <w:numPr>
          <w:ilvl w:val="0"/>
          <w:numId w:val="4"/>
        </w:numPr>
      </w:pPr>
      <w:r>
        <w:t>Allen am ausgewählten Tag Anreisenden wurden ein oder mehrere Zimmer zugeteilt</w:t>
      </w:r>
    </w:p>
    <w:p w:rsidR="00DF77C9" w:rsidRDefault="00DF77C9" w:rsidP="00DF77C9">
      <w:pPr>
        <w:pStyle w:val="berschrift1"/>
        <w:numPr>
          <w:ilvl w:val="0"/>
          <w:numId w:val="0"/>
        </w:numPr>
        <w:ind w:left="360"/>
      </w:pPr>
      <w:bookmarkStart w:id="5" w:name="2.__________________Flow_of_Events"/>
      <w:r>
        <w:t>4.</w:t>
      </w:r>
      <w:r>
        <w:rPr>
          <w:sz w:val="14"/>
          <w:szCs w:val="14"/>
        </w:rPr>
        <w:t xml:space="preserve">                  </w:t>
      </w:r>
      <w:r>
        <w:t>Ablauf</w:t>
      </w:r>
      <w:bookmarkEnd w:id="5"/>
    </w:p>
    <w:p w:rsidR="00DF77C9" w:rsidRDefault="00DF77C9" w:rsidP="00DF77C9">
      <w:pPr>
        <w:pStyle w:val="berschrift2"/>
      </w:pPr>
      <w:bookmarkStart w:id="6" w:name="2.1_______________Basic_Flow"/>
      <w:r>
        <w:t>4.1</w:t>
      </w:r>
      <w:r>
        <w:rPr>
          <w:sz w:val="14"/>
          <w:szCs w:val="14"/>
        </w:rPr>
        <w:t xml:space="preserve">               </w:t>
      </w:r>
      <w:r>
        <w:t>Basisablauf</w:t>
      </w:r>
      <w:bookmarkEnd w:id="6"/>
      <w:r>
        <w:t xml:space="preserve"> </w:t>
      </w:r>
    </w:p>
    <w:p w:rsidR="00B87AF4" w:rsidRDefault="00B87AF4" w:rsidP="00B87AF4"/>
    <w:p w:rsidR="00B87AF4" w:rsidRDefault="00B87AF4" w:rsidP="00B87AF4">
      <w:pPr>
        <w:pStyle w:val="Listenabsatz"/>
        <w:numPr>
          <w:ilvl w:val="0"/>
          <w:numId w:val="7"/>
        </w:numPr>
      </w:pPr>
      <w:r>
        <w:t>System zeigt leere Ansicht mit Datumauswahl an</w:t>
      </w:r>
      <w:r w:rsidR="00B91450">
        <w:t>.</w:t>
      </w:r>
    </w:p>
    <w:p w:rsidR="00B87AF4" w:rsidRDefault="00B87AF4" w:rsidP="00B87AF4">
      <w:pPr>
        <w:pStyle w:val="Listenabsatz"/>
        <w:numPr>
          <w:ilvl w:val="0"/>
          <w:numId w:val="7"/>
        </w:numPr>
      </w:pPr>
      <w:r>
        <w:t>MA gibt Datum ein und bestätigt</w:t>
      </w:r>
      <w:r w:rsidR="00B91450">
        <w:t>.</w:t>
      </w:r>
    </w:p>
    <w:p w:rsidR="00B87AF4" w:rsidRDefault="00B87AF4" w:rsidP="00B87AF4">
      <w:pPr>
        <w:pStyle w:val="Listenabsatz"/>
        <w:numPr>
          <w:ilvl w:val="0"/>
          <w:numId w:val="7"/>
        </w:numPr>
      </w:pPr>
      <w:r>
        <w:t>System zeigt alle Reservierungen mit Anreisetag gleich dem angegebene</w:t>
      </w:r>
      <w:r w:rsidR="00EE3447">
        <w:t>n</w:t>
      </w:r>
      <w:r>
        <w:t xml:space="preserve"> Datum an</w:t>
      </w:r>
      <w:r w:rsidR="00EE3447">
        <w:t>. Alle Reservierungen denen schon ein Zimmer zugeteilt wurde, werden zwar angezeigt aber deren Zimmer kann nicht mehr geändert werden.</w:t>
      </w:r>
    </w:p>
    <w:p w:rsidR="00B87AF4" w:rsidRDefault="00EE3447" w:rsidP="00B87AF4">
      <w:pPr>
        <w:pStyle w:val="Listenabsatz"/>
        <w:numPr>
          <w:ilvl w:val="0"/>
          <w:numId w:val="7"/>
        </w:numPr>
      </w:pPr>
      <w:r>
        <w:t>Der MA wählt Zimmer zuteilen aus</w:t>
      </w:r>
      <w:r w:rsidR="00B91450">
        <w:t>.</w:t>
      </w:r>
    </w:p>
    <w:p w:rsidR="00EE3447" w:rsidRDefault="00EE3447" w:rsidP="00B87AF4">
      <w:pPr>
        <w:pStyle w:val="Listenabsatz"/>
        <w:numPr>
          <w:ilvl w:val="0"/>
          <w:numId w:val="7"/>
        </w:numPr>
      </w:pPr>
      <w:r>
        <w:t xml:space="preserve">Das System teilt allen Reservierungen ein Zimmer zu. </w:t>
      </w:r>
    </w:p>
    <w:p w:rsidR="00EE3447" w:rsidRPr="00EE3447" w:rsidRDefault="00EE3447" w:rsidP="00DF77C9">
      <w:pPr>
        <w:pStyle w:val="Listenabsatz"/>
        <w:numPr>
          <w:ilvl w:val="0"/>
          <w:numId w:val="7"/>
        </w:numPr>
      </w:pPr>
      <w:r>
        <w:t xml:space="preserve">Das System zeigt die </w:t>
      </w:r>
      <w:bookmarkStart w:id="7" w:name="2.2_______________Alternative_Flows"/>
      <w:r>
        <w:t>Reservierungen mit zugeordneten Zimmernummern an</w:t>
      </w:r>
      <w:r w:rsidR="00B91450">
        <w:t>.</w:t>
      </w:r>
    </w:p>
    <w:p w:rsidR="00DF77C9" w:rsidRPr="00DA648B" w:rsidRDefault="00DF77C9" w:rsidP="00DF77C9">
      <w:pPr>
        <w:pStyle w:val="berschrift2"/>
      </w:pPr>
      <w:r w:rsidRPr="00DA648B">
        <w:t>4.2</w:t>
      </w:r>
      <w:r w:rsidRPr="00DA648B">
        <w:rPr>
          <w:sz w:val="14"/>
          <w:szCs w:val="14"/>
        </w:rPr>
        <w:t xml:space="preserve">               </w:t>
      </w:r>
      <w:r w:rsidRPr="00DA648B">
        <w:t>Alternativer Ablauf</w:t>
      </w:r>
      <w:bookmarkEnd w:id="7"/>
    </w:p>
    <w:p w:rsidR="00DF77C9" w:rsidRPr="00DA648B" w:rsidRDefault="00DF77C9" w:rsidP="00DF77C9">
      <w:pPr>
        <w:pStyle w:val="berschrift3"/>
      </w:pPr>
      <w:bookmarkStart w:id="8" w:name="2.2.1__________&lt;_First_Alternative_Flow_"/>
      <w:r w:rsidRPr="00DA648B">
        <w:t>4.2.1</w:t>
      </w:r>
      <w:r w:rsidRPr="00DA648B">
        <w:rPr>
          <w:sz w:val="14"/>
          <w:szCs w:val="14"/>
        </w:rPr>
        <w:t xml:space="preserve">          </w:t>
      </w:r>
      <w:bookmarkEnd w:id="8"/>
      <w:r w:rsidR="00DA648B" w:rsidRPr="00DA648B">
        <w:t>keine Reservierungen für den Tag vorhanden</w:t>
      </w:r>
    </w:p>
    <w:p w:rsidR="00DA648B" w:rsidRDefault="00DA648B" w:rsidP="00DA648B"/>
    <w:p w:rsidR="00DA648B" w:rsidRDefault="00D72BC5" w:rsidP="00DA648B">
      <w:pPr>
        <w:ind w:firstLine="708"/>
      </w:pPr>
      <w:r>
        <w:t>3.a.1</w:t>
      </w:r>
      <w:r w:rsidR="00DA648B">
        <w:t xml:space="preserve"> </w:t>
      </w:r>
      <w:r w:rsidR="00DA648B">
        <w:tab/>
        <w:t xml:space="preserve">System bringt Meldung </w:t>
      </w:r>
      <w:proofErr w:type="gramStart"/>
      <w:r w:rsidR="00DA648B">
        <w:t>das</w:t>
      </w:r>
      <w:proofErr w:type="gramEnd"/>
      <w:r w:rsidR="00DA648B">
        <w:t xml:space="preserve"> keine Reservierung für den Tag vorliegt</w:t>
      </w:r>
    </w:p>
    <w:p w:rsidR="00DA648B" w:rsidRPr="00D72BC5" w:rsidRDefault="00D72BC5" w:rsidP="00DA648B">
      <w:pPr>
        <w:ind w:firstLine="708"/>
        <w:rPr>
          <w:lang w:val="en-US"/>
        </w:rPr>
      </w:pPr>
      <w:proofErr w:type="gramStart"/>
      <w:r w:rsidRPr="00D72BC5">
        <w:rPr>
          <w:lang w:val="en-US"/>
        </w:rPr>
        <w:t>3.a.2</w:t>
      </w:r>
      <w:bookmarkStart w:id="9" w:name="_GoBack"/>
      <w:bookmarkEnd w:id="9"/>
      <w:proofErr w:type="gramEnd"/>
      <w:r w:rsidRPr="00D72BC5">
        <w:rPr>
          <w:lang w:val="en-US"/>
        </w:rPr>
        <w:tab/>
      </w:r>
      <w:r w:rsidR="00DA648B" w:rsidRPr="00D72BC5">
        <w:rPr>
          <w:lang w:val="en-US"/>
        </w:rPr>
        <w:t xml:space="preserve">Use-Case </w:t>
      </w:r>
      <w:proofErr w:type="spellStart"/>
      <w:r w:rsidR="00DA648B" w:rsidRPr="00D72BC5">
        <w:rPr>
          <w:lang w:val="en-US"/>
        </w:rPr>
        <w:t>fertig</w:t>
      </w:r>
      <w:proofErr w:type="spellEnd"/>
    </w:p>
    <w:p w:rsidR="00DA648B" w:rsidRPr="00D72BC5" w:rsidRDefault="00DA648B" w:rsidP="00DA648B">
      <w:pPr>
        <w:rPr>
          <w:lang w:val="en-US"/>
        </w:rPr>
      </w:pPr>
    </w:p>
    <w:p w:rsidR="00DF77C9" w:rsidRPr="00DF77C9" w:rsidRDefault="00DF77C9" w:rsidP="00DF77C9">
      <w:pPr>
        <w:pStyle w:val="infoblue"/>
        <w:rPr>
          <w:lang w:val="en-US"/>
        </w:rPr>
      </w:pPr>
      <w:r w:rsidRPr="00DF77C9">
        <w:rPr>
          <w:lang w:val="en-US"/>
        </w:rPr>
        <w:t xml:space="preserve">[More complex alternatives are described in a separate section, referred to in the </w:t>
      </w:r>
      <w:r w:rsidRPr="00DF77C9">
        <w:rPr>
          <w:b/>
          <w:bCs/>
          <w:lang w:val="en-US"/>
        </w:rPr>
        <w:t>Basic Flow</w:t>
      </w:r>
      <w:r w:rsidRPr="00DF77C9">
        <w:rPr>
          <w:lang w:val="en-US"/>
        </w:rPr>
        <w:t xml:space="preserve"> subsection of </w:t>
      </w:r>
      <w:r w:rsidRPr="00DF77C9">
        <w:rPr>
          <w:b/>
          <w:bCs/>
          <w:lang w:val="en-US"/>
        </w:rPr>
        <w:t>Flow of Events</w:t>
      </w:r>
      <w:r w:rsidRPr="00DF77C9">
        <w:rPr>
          <w:lang w:val="en-US"/>
        </w:rPr>
        <w:t xml:space="preserve"> section.  Think of the </w:t>
      </w:r>
      <w:r w:rsidRPr="00DF77C9">
        <w:rPr>
          <w:b/>
          <w:bCs/>
          <w:lang w:val="en-US"/>
        </w:rPr>
        <w:t>Alternative Flow</w:t>
      </w:r>
      <w:r w:rsidRPr="00DF77C9">
        <w:rPr>
          <w:lang w:val="en-US"/>
        </w:rPr>
        <w:t xml:space="preserve"> subsections like alternative behavior—each alternative flow represents alternative behavior usually due to exceptions that occur in the main flow.  They may be as long as necessary to describe the events associated with the alternative behavior.  When an alternative flow ends, the events of the main flow of events are resumed unless otherwise stated.]</w:t>
      </w:r>
    </w:p>
    <w:p w:rsidR="00DF77C9" w:rsidRPr="00DF77C9" w:rsidRDefault="00DF77C9" w:rsidP="00DF77C9">
      <w:pPr>
        <w:pStyle w:val="infoblue"/>
        <w:rPr>
          <w:lang w:val="en-US"/>
        </w:rPr>
      </w:pPr>
      <w:r w:rsidRPr="00DF77C9">
        <w:rPr>
          <w:lang w:val="en-US"/>
        </w:rPr>
        <w:t> </w:t>
      </w:r>
    </w:p>
    <w:p w:rsidR="00DF77C9" w:rsidRPr="00DF77C9" w:rsidRDefault="00DF77C9" w:rsidP="00DF77C9">
      <w:pPr>
        <w:pStyle w:val="berschrift4"/>
        <w:rPr>
          <w:lang w:val="en-US"/>
        </w:rPr>
      </w:pPr>
      <w:r w:rsidRPr="00DF77C9">
        <w:rPr>
          <w:lang w:val="en-US"/>
        </w:rPr>
        <w:t>4.2.1.1</w:t>
      </w:r>
      <w:r w:rsidRPr="00DF77C9">
        <w:rPr>
          <w:sz w:val="14"/>
          <w:szCs w:val="14"/>
          <w:lang w:val="en-US"/>
        </w:rPr>
        <w:t xml:space="preserve">     </w:t>
      </w:r>
      <w:r w:rsidRPr="00DF77C9">
        <w:rPr>
          <w:lang w:val="en-US"/>
        </w:rPr>
        <w:t xml:space="preserve">&lt; </w:t>
      </w:r>
      <w:proofErr w:type="spellStart"/>
      <w:r w:rsidRPr="00DF77C9">
        <w:rPr>
          <w:lang w:val="en-US"/>
        </w:rPr>
        <w:t>Ein</w:t>
      </w:r>
      <w:proofErr w:type="spellEnd"/>
      <w:r w:rsidRPr="00DF77C9">
        <w:rPr>
          <w:lang w:val="en-US"/>
        </w:rPr>
        <w:t xml:space="preserve"> </w:t>
      </w:r>
      <w:proofErr w:type="spellStart"/>
      <w:r w:rsidRPr="00DF77C9">
        <w:rPr>
          <w:lang w:val="en-US"/>
        </w:rPr>
        <w:t>alternativer</w:t>
      </w:r>
      <w:proofErr w:type="spellEnd"/>
      <w:r w:rsidRPr="00DF77C9">
        <w:rPr>
          <w:lang w:val="en-US"/>
        </w:rPr>
        <w:t xml:space="preserve"> </w:t>
      </w:r>
      <w:proofErr w:type="spellStart"/>
      <w:r w:rsidRPr="00DF77C9">
        <w:rPr>
          <w:lang w:val="en-US"/>
        </w:rPr>
        <w:t>Teilablauf</w:t>
      </w:r>
      <w:proofErr w:type="spellEnd"/>
      <w:r w:rsidRPr="00DF77C9">
        <w:rPr>
          <w:lang w:val="en-US"/>
        </w:rPr>
        <w:t xml:space="preserve"> &gt;</w:t>
      </w:r>
    </w:p>
    <w:p w:rsidR="00DF77C9" w:rsidRPr="00DF77C9" w:rsidRDefault="00DF77C9" w:rsidP="00DF77C9">
      <w:pPr>
        <w:pStyle w:val="infoblue"/>
        <w:rPr>
          <w:lang w:val="en-US"/>
        </w:rPr>
      </w:pPr>
      <w:r w:rsidRPr="00DF77C9">
        <w:rPr>
          <w:lang w:val="en-US"/>
        </w:rPr>
        <w:t>[Alternative flows may, in turn, be divided into subsections if it improves clarity.]</w:t>
      </w:r>
    </w:p>
    <w:p w:rsidR="00DF77C9" w:rsidRPr="00DF77C9" w:rsidRDefault="00DF77C9" w:rsidP="00DF77C9">
      <w:pPr>
        <w:pStyle w:val="infoblue"/>
        <w:rPr>
          <w:lang w:val="en-US"/>
        </w:rPr>
      </w:pPr>
      <w:r w:rsidRPr="00DF77C9">
        <w:rPr>
          <w:lang w:val="en-US"/>
        </w:rPr>
        <w:t> </w:t>
      </w:r>
    </w:p>
    <w:p w:rsidR="00DF77C9" w:rsidRDefault="00DF77C9" w:rsidP="00DF77C9">
      <w:pPr>
        <w:pStyle w:val="berschrift3"/>
      </w:pPr>
      <w:bookmarkStart w:id="10" w:name="2.2.2__________&lt;_Second_Alternative_Flow"/>
      <w:r>
        <w:t>4.2.2</w:t>
      </w:r>
      <w:r>
        <w:rPr>
          <w:sz w:val="14"/>
          <w:szCs w:val="14"/>
        </w:rPr>
        <w:t xml:space="preserve">          </w:t>
      </w:r>
      <w:r>
        <w:t>&lt; Zweiter alternativer Ablauf &gt;</w:t>
      </w:r>
      <w:bookmarkEnd w:id="10"/>
    </w:p>
    <w:p w:rsidR="00DF77C9" w:rsidRPr="00DF77C9" w:rsidRDefault="00DF77C9" w:rsidP="00DF77C9">
      <w:pPr>
        <w:pStyle w:val="infoblue"/>
        <w:rPr>
          <w:lang w:val="en-US"/>
        </w:rPr>
      </w:pPr>
      <w:r w:rsidRPr="00DF77C9">
        <w:rPr>
          <w:lang w:val="en-US"/>
        </w:rPr>
        <w:t>[There may be, and most likely will be, a number of alternative flows in a use case.  Keep each alternative flow separate to improve clarity.  Using alternative flows improves the readability of the use case, as well as preventing use cases from being decomposed into hierarchies of use cases.  Keep in mind that use cases are just textual descriptions, and their main purpose is to document the behavior of a system in a clear, concise, and understandable way.]</w:t>
      </w:r>
    </w:p>
    <w:p w:rsidR="00DF77C9" w:rsidRPr="00DF77C9" w:rsidRDefault="00DF77C9" w:rsidP="00DF77C9">
      <w:pPr>
        <w:pStyle w:val="infoblue"/>
        <w:rPr>
          <w:lang w:val="en-US"/>
        </w:rPr>
      </w:pPr>
      <w:r w:rsidRPr="00DF77C9">
        <w:rPr>
          <w:lang w:val="en-US"/>
        </w:rPr>
        <w:t> </w:t>
      </w:r>
    </w:p>
    <w:p w:rsidR="00DF77C9" w:rsidRDefault="00DF77C9" w:rsidP="00DF77C9">
      <w:pPr>
        <w:pStyle w:val="berschrift1"/>
        <w:numPr>
          <w:ilvl w:val="0"/>
          <w:numId w:val="0"/>
        </w:numPr>
        <w:ind w:left="360"/>
      </w:pPr>
      <w:bookmarkStart w:id="11" w:name="3.__________________Special_Requirements"/>
      <w:r>
        <w:t>5.</w:t>
      </w:r>
      <w:r>
        <w:rPr>
          <w:sz w:val="14"/>
          <w:szCs w:val="14"/>
        </w:rPr>
        <w:t xml:space="preserve">                  </w:t>
      </w:r>
      <w:r>
        <w:t>Besondere Anforderungen</w:t>
      </w:r>
      <w:bookmarkEnd w:id="11"/>
    </w:p>
    <w:p w:rsidR="00DF77C9" w:rsidRPr="00DF77C9" w:rsidRDefault="00DF77C9" w:rsidP="00DF77C9">
      <w:pPr>
        <w:pStyle w:val="infoblue"/>
        <w:rPr>
          <w:lang w:val="en-US"/>
        </w:rPr>
      </w:pPr>
      <w:r w:rsidRPr="00DF77C9">
        <w:rPr>
          <w:lang w:val="en-US"/>
        </w:rPr>
        <w:t>[A special requirement is typically a nonfunctional requirement that is specific to a use case as a whole, but is not easily or naturally specified in the text of the use case’s event flow. Examples of special requirements include legal and regulatory requirements, application standards, and quality attributes of the system to be built including usability, reliability, performance or supportability requirements. Additionally, other requirements—such as operating systems and environments, compatibility requirements, and design constraints—should be captured in this section.]</w:t>
      </w:r>
    </w:p>
    <w:p w:rsidR="00DF77C9" w:rsidRDefault="00DF77C9" w:rsidP="00DF77C9">
      <w:pPr>
        <w:pStyle w:val="berschrift2"/>
      </w:pPr>
      <w:bookmarkStart w:id="12" w:name="3.1_______________&lt;_First_Special_Requir"/>
      <w:r>
        <w:t>5.1</w:t>
      </w:r>
      <w:r>
        <w:rPr>
          <w:sz w:val="14"/>
          <w:szCs w:val="14"/>
        </w:rPr>
        <w:t xml:space="preserve">               </w:t>
      </w:r>
      <w:r>
        <w:t>&lt; erste besondere Anforderung &gt;</w:t>
      </w:r>
      <w:bookmarkEnd w:id="12"/>
    </w:p>
    <w:p w:rsidR="00DF77C9" w:rsidRDefault="00DF77C9" w:rsidP="00DF77C9">
      <w:pPr>
        <w:pStyle w:val="StandardWeb"/>
      </w:pPr>
      <w:r>
        <w:t> </w:t>
      </w:r>
    </w:p>
    <w:p w:rsidR="00DF77C9" w:rsidRDefault="00DF77C9" w:rsidP="00DF77C9">
      <w:pPr>
        <w:pStyle w:val="berschrift1"/>
        <w:numPr>
          <w:ilvl w:val="0"/>
          <w:numId w:val="0"/>
        </w:numPr>
        <w:ind w:left="360"/>
      </w:pPr>
      <w:bookmarkStart w:id="13" w:name="6________Variations"/>
      <w:r>
        <w:t>6.</w:t>
      </w:r>
      <w:r>
        <w:rPr>
          <w:sz w:val="14"/>
          <w:szCs w:val="14"/>
        </w:rPr>
        <w:t xml:space="preserve">                  </w:t>
      </w:r>
      <w:r>
        <w:t>Technologie und Daten Variationsliste </w:t>
      </w:r>
      <w:bookmarkEnd w:id="13"/>
    </w:p>
    <w:p w:rsidR="00DF77C9" w:rsidRPr="00DF77C9" w:rsidRDefault="00DF77C9" w:rsidP="00DF77C9">
      <w:pPr>
        <w:pStyle w:val="infoblue"/>
        <w:rPr>
          <w:lang w:val="en-US"/>
        </w:rPr>
      </w:pPr>
      <w:r w:rsidRPr="00DF77C9">
        <w:rPr>
          <w:lang w:val="en-US"/>
        </w:rPr>
        <w:t>[</w:t>
      </w:r>
      <w:proofErr w:type="gramStart"/>
      <w:r w:rsidRPr="00DF77C9">
        <w:rPr>
          <w:lang w:val="en-US"/>
        </w:rPr>
        <w:t>nonfunctional</w:t>
      </w:r>
      <w:proofErr w:type="gramEnd"/>
      <w:r w:rsidRPr="00DF77C9">
        <w:rPr>
          <w:lang w:val="en-US"/>
        </w:rPr>
        <w:t xml:space="preserve"> variations for specific steps in 4. (</w:t>
      </w:r>
      <w:proofErr w:type="spellStart"/>
      <w:r w:rsidRPr="00DF77C9">
        <w:rPr>
          <w:lang w:val="en-US"/>
        </w:rPr>
        <w:t>Ablauf</w:t>
      </w:r>
      <w:proofErr w:type="spellEnd"/>
      <w:r w:rsidRPr="00DF77C9">
        <w:rPr>
          <w:lang w:val="en-US"/>
        </w:rPr>
        <w:t>) concerning</w:t>
      </w:r>
      <w:proofErr w:type="gramStart"/>
      <w:r w:rsidRPr="00DF77C9">
        <w:rPr>
          <w:lang w:val="en-US"/>
        </w:rPr>
        <w:t>  technological</w:t>
      </w:r>
      <w:proofErr w:type="gramEnd"/>
      <w:r w:rsidRPr="00DF77C9">
        <w:rPr>
          <w:lang w:val="en-US"/>
        </w:rPr>
        <w:t xml:space="preserve"> or data representation issues] </w:t>
      </w:r>
    </w:p>
    <w:p w:rsidR="00DF77C9" w:rsidRPr="00DF77C9" w:rsidRDefault="00DF77C9" w:rsidP="00DF77C9">
      <w:pPr>
        <w:pStyle w:val="infoblue"/>
        <w:rPr>
          <w:lang w:val="en-US"/>
        </w:rPr>
      </w:pPr>
      <w:r w:rsidRPr="00DF77C9">
        <w:rPr>
          <w:lang w:val="en-US"/>
        </w:rPr>
        <w:t> </w:t>
      </w:r>
    </w:p>
    <w:p w:rsidR="00DF77C9" w:rsidRDefault="00DF77C9" w:rsidP="00DF77C9">
      <w:pPr>
        <w:pStyle w:val="berschrift1"/>
        <w:numPr>
          <w:ilvl w:val="0"/>
          <w:numId w:val="0"/>
        </w:numPr>
        <w:ind w:left="360"/>
      </w:pPr>
      <w:bookmarkStart w:id="14" w:name="7__________Benutzungsfrequenz"/>
      <w:r>
        <w:lastRenderedPageBreak/>
        <w:t>7.</w:t>
      </w:r>
      <w:r>
        <w:rPr>
          <w:sz w:val="14"/>
          <w:szCs w:val="14"/>
        </w:rPr>
        <w:t>                 </w:t>
      </w:r>
      <w:r>
        <w:t xml:space="preserve"> </w:t>
      </w:r>
      <w:bookmarkEnd w:id="14"/>
      <w:r>
        <w:t>Benutzungsfrequenz</w:t>
      </w:r>
    </w:p>
    <w:p w:rsidR="00DF77C9" w:rsidRPr="00DF77C9" w:rsidRDefault="00DF77C9" w:rsidP="00DF77C9">
      <w:pPr>
        <w:pStyle w:val="infoblue"/>
        <w:rPr>
          <w:lang w:val="en-US"/>
        </w:rPr>
      </w:pPr>
      <w:r w:rsidRPr="00DF77C9">
        <w:rPr>
          <w:lang w:val="en-US"/>
        </w:rPr>
        <w:t>[</w:t>
      </w:r>
      <w:proofErr w:type="gramStart"/>
      <w:r w:rsidRPr="00DF77C9">
        <w:rPr>
          <w:lang w:val="en-US"/>
        </w:rPr>
        <w:t>frequency</w:t>
      </w:r>
      <w:proofErr w:type="gramEnd"/>
      <w:r w:rsidRPr="00DF77C9">
        <w:rPr>
          <w:lang w:val="en-US"/>
        </w:rPr>
        <w:t xml:space="preserve"> of </w:t>
      </w:r>
      <w:proofErr w:type="spellStart"/>
      <w:r w:rsidRPr="00DF77C9">
        <w:rPr>
          <w:lang w:val="en-US"/>
        </w:rPr>
        <w:t>occurence</w:t>
      </w:r>
      <w:proofErr w:type="spellEnd"/>
      <w:r w:rsidRPr="00DF77C9">
        <w:rPr>
          <w:lang w:val="en-US"/>
        </w:rPr>
        <w:t xml:space="preserve"> of this use case]</w:t>
      </w:r>
    </w:p>
    <w:p w:rsidR="00DF77C9" w:rsidRPr="00DF77C9" w:rsidRDefault="00DF77C9" w:rsidP="00DF77C9">
      <w:pPr>
        <w:pStyle w:val="infoblue"/>
        <w:rPr>
          <w:lang w:val="en-US"/>
        </w:rPr>
      </w:pPr>
      <w:r w:rsidRPr="00DF77C9">
        <w:rPr>
          <w:lang w:val="en-US"/>
        </w:rPr>
        <w:t> </w:t>
      </w:r>
    </w:p>
    <w:p w:rsidR="00DF77C9" w:rsidRDefault="00DF77C9" w:rsidP="00DF77C9">
      <w:pPr>
        <w:pStyle w:val="berschrift1"/>
        <w:numPr>
          <w:ilvl w:val="0"/>
          <w:numId w:val="0"/>
        </w:numPr>
        <w:ind w:left="360"/>
      </w:pPr>
      <w:bookmarkStart w:id="15" w:name="8________offene_Punkte"/>
      <w:r>
        <w:t>8.</w:t>
      </w:r>
      <w:r>
        <w:rPr>
          <w:sz w:val="14"/>
          <w:szCs w:val="14"/>
        </w:rPr>
        <w:t xml:space="preserve">                   </w:t>
      </w:r>
      <w:r>
        <w:t xml:space="preserve">offene Punkte </w:t>
      </w:r>
      <w:bookmarkEnd w:id="15"/>
    </w:p>
    <w:p w:rsidR="00DF77C9" w:rsidRDefault="00DF77C9" w:rsidP="00DF77C9">
      <w:pPr>
        <w:pStyle w:val="infoblue"/>
      </w:pPr>
      <w:r>
        <w:t> </w:t>
      </w:r>
    </w:p>
    <w:p w:rsidR="00DF77C9" w:rsidRPr="00DF77C9" w:rsidRDefault="00DF77C9" w:rsidP="00DF77C9"/>
    <w:sectPr w:rsidR="00DF77C9" w:rsidRPr="00DF77C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F662C1"/>
    <w:multiLevelType w:val="hybridMultilevel"/>
    <w:tmpl w:val="93802F4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4A14278A"/>
    <w:multiLevelType w:val="hybridMultilevel"/>
    <w:tmpl w:val="8BAE0DF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505F2021"/>
    <w:multiLevelType w:val="hybridMultilevel"/>
    <w:tmpl w:val="A724AEF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52DF0AAA"/>
    <w:multiLevelType w:val="hybridMultilevel"/>
    <w:tmpl w:val="B62090E0"/>
    <w:lvl w:ilvl="0" w:tplc="BDA02BD2">
      <w:start w:val="1"/>
      <w:numFmt w:val="decimal"/>
      <w:pStyle w:val="berschrift1"/>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nsid w:val="5C100D2F"/>
    <w:multiLevelType w:val="hybridMultilevel"/>
    <w:tmpl w:val="F2E291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5E7F78D6"/>
    <w:multiLevelType w:val="hybridMultilevel"/>
    <w:tmpl w:val="EFA2C32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61717FD6"/>
    <w:multiLevelType w:val="hybridMultilevel"/>
    <w:tmpl w:val="52B09CA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859"/>
    <w:rsid w:val="005E4EA5"/>
    <w:rsid w:val="00902AF2"/>
    <w:rsid w:val="00A62859"/>
    <w:rsid w:val="00B87AF4"/>
    <w:rsid w:val="00B91450"/>
    <w:rsid w:val="00D72BC5"/>
    <w:rsid w:val="00DA648B"/>
    <w:rsid w:val="00DF77C9"/>
    <w:rsid w:val="00E72072"/>
    <w:rsid w:val="00EE344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62859"/>
  </w:style>
  <w:style w:type="paragraph" w:styleId="berschrift1">
    <w:name w:val="heading 1"/>
    <w:basedOn w:val="Standard"/>
    <w:next w:val="Standard"/>
    <w:link w:val="berschrift1Zchn"/>
    <w:uiPriority w:val="9"/>
    <w:qFormat/>
    <w:rsid w:val="00A62859"/>
    <w:pPr>
      <w:keepNext/>
      <w:keepLines/>
      <w:numPr>
        <w:numId w:val="3"/>
      </w:numPr>
      <w:spacing w:before="480" w:after="0"/>
      <w:ind w:left="36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628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DF77C9"/>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DF77C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62859"/>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A62859"/>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chn"/>
    <w:uiPriority w:val="10"/>
    <w:qFormat/>
    <w:rsid w:val="00A628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62859"/>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A62859"/>
    <w:pPr>
      <w:ind w:left="720"/>
      <w:contextualSpacing/>
    </w:pPr>
  </w:style>
  <w:style w:type="character" w:customStyle="1" w:styleId="berschrift3Zchn">
    <w:name w:val="Überschrift 3 Zchn"/>
    <w:basedOn w:val="Absatz-Standardschriftart"/>
    <w:link w:val="berschrift3"/>
    <w:uiPriority w:val="9"/>
    <w:semiHidden/>
    <w:rsid w:val="00DF77C9"/>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DF77C9"/>
    <w:rPr>
      <w:rFonts w:asciiTheme="majorHAnsi" w:eastAsiaTheme="majorEastAsia" w:hAnsiTheme="majorHAnsi" w:cstheme="majorBidi"/>
      <w:b/>
      <w:bCs/>
      <w:i/>
      <w:iCs/>
      <w:color w:val="4F81BD" w:themeColor="accent1"/>
    </w:rPr>
  </w:style>
  <w:style w:type="paragraph" w:customStyle="1" w:styleId="infoblue">
    <w:name w:val="infoblue"/>
    <w:basedOn w:val="Standard"/>
    <w:rsid w:val="00DF77C9"/>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StandardWeb">
    <w:name w:val="Normal (Web)"/>
    <w:basedOn w:val="Standard"/>
    <w:uiPriority w:val="99"/>
    <w:unhideWhenUsed/>
    <w:rsid w:val="00DF77C9"/>
    <w:pPr>
      <w:spacing w:before="100" w:beforeAutospacing="1" w:after="100" w:afterAutospacing="1" w:line="240" w:lineRule="auto"/>
    </w:pPr>
    <w:rPr>
      <w:rFonts w:ascii="Times New Roman" w:eastAsia="Times New Roman" w:hAnsi="Times New Roman" w:cs="Times New Roman"/>
      <w:sz w:val="24"/>
      <w:szCs w:val="24"/>
      <w:lang w:eastAsia="de-A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62859"/>
  </w:style>
  <w:style w:type="paragraph" w:styleId="berschrift1">
    <w:name w:val="heading 1"/>
    <w:basedOn w:val="Standard"/>
    <w:next w:val="Standard"/>
    <w:link w:val="berschrift1Zchn"/>
    <w:uiPriority w:val="9"/>
    <w:qFormat/>
    <w:rsid w:val="00A62859"/>
    <w:pPr>
      <w:keepNext/>
      <w:keepLines/>
      <w:numPr>
        <w:numId w:val="3"/>
      </w:numPr>
      <w:spacing w:before="480" w:after="0"/>
      <w:ind w:left="36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628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DF77C9"/>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DF77C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62859"/>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A62859"/>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chn"/>
    <w:uiPriority w:val="10"/>
    <w:qFormat/>
    <w:rsid w:val="00A628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62859"/>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A62859"/>
    <w:pPr>
      <w:ind w:left="720"/>
      <w:contextualSpacing/>
    </w:pPr>
  </w:style>
  <w:style w:type="character" w:customStyle="1" w:styleId="berschrift3Zchn">
    <w:name w:val="Überschrift 3 Zchn"/>
    <w:basedOn w:val="Absatz-Standardschriftart"/>
    <w:link w:val="berschrift3"/>
    <w:uiPriority w:val="9"/>
    <w:semiHidden/>
    <w:rsid w:val="00DF77C9"/>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DF77C9"/>
    <w:rPr>
      <w:rFonts w:asciiTheme="majorHAnsi" w:eastAsiaTheme="majorEastAsia" w:hAnsiTheme="majorHAnsi" w:cstheme="majorBidi"/>
      <w:b/>
      <w:bCs/>
      <w:i/>
      <w:iCs/>
      <w:color w:val="4F81BD" w:themeColor="accent1"/>
    </w:rPr>
  </w:style>
  <w:style w:type="paragraph" w:customStyle="1" w:styleId="infoblue">
    <w:name w:val="infoblue"/>
    <w:basedOn w:val="Standard"/>
    <w:rsid w:val="00DF77C9"/>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StandardWeb">
    <w:name w:val="Normal (Web)"/>
    <w:basedOn w:val="Standard"/>
    <w:uiPriority w:val="99"/>
    <w:unhideWhenUsed/>
    <w:rsid w:val="00DF77C9"/>
    <w:pPr>
      <w:spacing w:before="100" w:beforeAutospacing="1" w:after="100" w:afterAutospacing="1" w:line="240" w:lineRule="auto"/>
    </w:pPr>
    <w:rPr>
      <w:rFonts w:ascii="Times New Roman" w:eastAsia="Times New Roman" w:hAnsi="Times New Roman" w:cs="Times New Roman"/>
      <w:sz w:val="24"/>
      <w:szCs w:val="24"/>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8709880">
      <w:bodyDiv w:val="1"/>
      <w:marLeft w:val="0"/>
      <w:marRight w:val="0"/>
      <w:marTop w:val="0"/>
      <w:marBottom w:val="0"/>
      <w:divBdr>
        <w:top w:val="none" w:sz="0" w:space="0" w:color="auto"/>
        <w:left w:val="none" w:sz="0" w:space="0" w:color="auto"/>
        <w:bottom w:val="none" w:sz="0" w:space="0" w:color="auto"/>
        <w:right w:val="none" w:sz="0" w:space="0" w:color="auto"/>
      </w:divBdr>
      <w:divsChild>
        <w:div w:id="3644093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3389A055.dotm</Template>
  <TotalTime>0</TotalTime>
  <Pages>4</Pages>
  <Words>556</Words>
  <Characters>3510</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Dunst</dc:creator>
  <cp:lastModifiedBy>LocalAdmin</cp:lastModifiedBy>
  <cp:revision>5</cp:revision>
  <dcterms:created xsi:type="dcterms:W3CDTF">2012-03-07T10:11:00Z</dcterms:created>
  <dcterms:modified xsi:type="dcterms:W3CDTF">2012-03-07T10:26:00Z</dcterms:modified>
</cp:coreProperties>
</file>
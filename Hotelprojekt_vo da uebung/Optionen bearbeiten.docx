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03E" w:rsidRDefault="00A8403E" w:rsidP="00A8403E">
      <w:pPr>
        <w:pStyle w:val="Titel"/>
      </w:pPr>
      <w:proofErr w:type="spellStart"/>
      <w:r>
        <w:t>Use</w:t>
      </w:r>
      <w:proofErr w:type="spellEnd"/>
      <w:r>
        <w:t xml:space="preserve"> Cases</w:t>
      </w:r>
    </w:p>
    <w:p w:rsidR="00A8403E" w:rsidRDefault="00A8403E" w:rsidP="00A8403E">
      <w:pPr>
        <w:pStyle w:val="berschrift2"/>
      </w:pPr>
      <w:r>
        <w:t xml:space="preserve">Info: komplexe UC </w:t>
      </w:r>
      <w:proofErr w:type="spellStart"/>
      <w:r>
        <w:t>aufsplitten</w:t>
      </w:r>
      <w:proofErr w:type="spellEnd"/>
      <w:r>
        <w:t xml:space="preserve"> (Erweiterung, Komponente, Ausnahme)</w:t>
      </w:r>
    </w:p>
    <w:p w:rsidR="00A8403E" w:rsidRDefault="00A8403E" w:rsidP="00A8403E">
      <w:pPr>
        <w:pStyle w:val="berschrift1"/>
      </w:pPr>
      <w:r>
        <w:t>Optionen bearbeiten</w:t>
      </w:r>
    </w:p>
    <w:p w:rsidR="00A8403E" w:rsidRDefault="00A8403E" w:rsidP="00A8403E">
      <w:pPr>
        <w:pStyle w:val="berschrift2"/>
      </w:pPr>
      <w:proofErr w:type="spellStart"/>
      <w:r>
        <w:t>Stakeholders</w:t>
      </w:r>
      <w:proofErr w:type="spellEnd"/>
    </w:p>
    <w:p w:rsidR="00A8403E" w:rsidRDefault="00A8403E" w:rsidP="00A8403E">
      <w:pPr>
        <w:pStyle w:val="Listenabsatz"/>
        <w:numPr>
          <w:ilvl w:val="0"/>
          <w:numId w:val="1"/>
        </w:numPr>
      </w:pPr>
      <w:r>
        <w:t>Kunde</w:t>
      </w:r>
    </w:p>
    <w:p w:rsidR="00A8403E" w:rsidRDefault="00A8403E" w:rsidP="00A8403E">
      <w:pPr>
        <w:pStyle w:val="Listenabsatz"/>
        <w:numPr>
          <w:ilvl w:val="1"/>
          <w:numId w:val="1"/>
        </w:numPr>
      </w:pPr>
      <w:r>
        <w:t>Individualgast</w:t>
      </w:r>
    </w:p>
    <w:p w:rsidR="00A8403E" w:rsidRDefault="00A8403E" w:rsidP="00A8403E">
      <w:pPr>
        <w:pStyle w:val="Listenabsatz"/>
        <w:numPr>
          <w:ilvl w:val="1"/>
          <w:numId w:val="1"/>
        </w:numPr>
      </w:pPr>
      <w:r>
        <w:t>Firmen</w:t>
      </w:r>
    </w:p>
    <w:p w:rsidR="00A8403E" w:rsidRDefault="00A8403E" w:rsidP="00A8403E">
      <w:pPr>
        <w:pStyle w:val="Listenabsatz"/>
        <w:numPr>
          <w:ilvl w:val="1"/>
          <w:numId w:val="1"/>
        </w:numPr>
      </w:pPr>
      <w:r>
        <w:t>Reisebüros</w:t>
      </w:r>
    </w:p>
    <w:p w:rsidR="00A8403E" w:rsidRDefault="00F533EC" w:rsidP="00A8403E">
      <w:pPr>
        <w:pStyle w:val="Listenabsatz"/>
        <w:numPr>
          <w:ilvl w:val="0"/>
          <w:numId w:val="1"/>
        </w:numPr>
      </w:pPr>
      <w:r>
        <w:t>Mitarbeiter des Back Office</w:t>
      </w:r>
    </w:p>
    <w:p w:rsidR="00A8403E" w:rsidRDefault="00A8403E" w:rsidP="00A8403E">
      <w:pPr>
        <w:pStyle w:val="berschrift2"/>
      </w:pPr>
      <w:proofErr w:type="spellStart"/>
      <w:r>
        <w:t>Precondition</w:t>
      </w:r>
      <w:proofErr w:type="spellEnd"/>
    </w:p>
    <w:p w:rsidR="00A8403E" w:rsidRDefault="00A8403E" w:rsidP="00A8403E">
      <w:r>
        <w:t>Keine</w:t>
      </w:r>
    </w:p>
    <w:p w:rsidR="00A8403E" w:rsidRDefault="00A8403E" w:rsidP="00A8403E">
      <w:pPr>
        <w:pStyle w:val="berschrift2"/>
      </w:pPr>
      <w:r>
        <w:t>Beschreibung</w:t>
      </w:r>
    </w:p>
    <w:p w:rsidR="00A8403E" w:rsidRDefault="00F533EC" w:rsidP="00A8403E">
      <w:pPr>
        <w:tabs>
          <w:tab w:val="left" w:pos="505"/>
        </w:tabs>
      </w:pPr>
      <w:r>
        <w:t>Das System listet in der Ansicht für die Optionsliste alle Reservierungen auf</w:t>
      </w:r>
      <w:r w:rsidR="0009104C">
        <w:t>,</w:t>
      </w:r>
      <w:r>
        <w:t xml:space="preserve"> die an Optionen gebunden sind die an diesem Tag fällig werden. Wird eine Option nun erfüllt wählt ein Back Office MA diese aus und kennzeichnet sie als erfüllt. Die Reservierung verschwi</w:t>
      </w:r>
      <w:r w:rsidR="002A05E8">
        <w:t>ndet somit aus der Optionsliste und wird als fixiert gekennzeichnet.</w:t>
      </w:r>
    </w:p>
    <w:p w:rsidR="00F533EC" w:rsidRDefault="00F533EC" w:rsidP="00F533EC">
      <w:pPr>
        <w:pStyle w:val="berschrift2"/>
      </w:pPr>
      <w:r>
        <w:t>Ausnahmen</w:t>
      </w:r>
    </w:p>
    <w:p w:rsidR="00F533EC" w:rsidRDefault="002A05E8" w:rsidP="00F533EC">
      <w:pPr>
        <w:pStyle w:val="Listenabsatz"/>
        <w:numPr>
          <w:ilvl w:val="0"/>
          <w:numId w:val="4"/>
        </w:numPr>
      </w:pPr>
      <w:r>
        <w:t>Ein MA des Back Office kann alternativ eine Option auswählen und dort ein neues Datum in der Zukunft auswählen</w:t>
      </w:r>
      <w:bookmarkStart w:id="0" w:name="_GoBack"/>
      <w:bookmarkEnd w:id="0"/>
    </w:p>
    <w:p w:rsidR="002A05E8" w:rsidRPr="00F533EC" w:rsidRDefault="002A05E8" w:rsidP="00F533EC">
      <w:pPr>
        <w:pStyle w:val="Listenabsatz"/>
        <w:numPr>
          <w:ilvl w:val="0"/>
          <w:numId w:val="4"/>
        </w:numPr>
      </w:pPr>
      <w:r>
        <w:t>Wenn die Option nicht vor Ablauf der Frist erfüllt wird, wird die Reservierung automatisch aus dem System gelöscht</w:t>
      </w:r>
    </w:p>
    <w:p w:rsidR="00A8403E" w:rsidRDefault="00A8403E" w:rsidP="00A8403E">
      <w:pPr>
        <w:pStyle w:val="berschrift2"/>
      </w:pPr>
      <w:proofErr w:type="spellStart"/>
      <w:r>
        <w:t>Postcondition</w:t>
      </w:r>
      <w:proofErr w:type="spellEnd"/>
    </w:p>
    <w:p w:rsidR="002A05E8" w:rsidRPr="00437452" w:rsidRDefault="002A05E8" w:rsidP="002A05E8">
      <w:pPr>
        <w:pStyle w:val="Listenabsatz"/>
        <w:numPr>
          <w:ilvl w:val="0"/>
          <w:numId w:val="2"/>
        </w:numPr>
      </w:pPr>
      <w:r>
        <w:t>Die Reservierung scheint nicht mehr in der Optionsliste auf und ist als fixiert markiert</w:t>
      </w:r>
    </w:p>
    <w:p w:rsidR="00C335AD" w:rsidRDefault="00F105E2"/>
    <w:sectPr w:rsidR="00C335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2401A"/>
    <w:multiLevelType w:val="hybridMultilevel"/>
    <w:tmpl w:val="BEBA9B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2F662C1"/>
    <w:multiLevelType w:val="hybridMultilevel"/>
    <w:tmpl w:val="93802F4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2DF0AAA"/>
    <w:multiLevelType w:val="hybridMultilevel"/>
    <w:tmpl w:val="B62090E0"/>
    <w:lvl w:ilvl="0" w:tplc="BDA02BD2">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5C100D2F"/>
    <w:multiLevelType w:val="hybridMultilevel"/>
    <w:tmpl w:val="F2E291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03E"/>
    <w:rsid w:val="0009104C"/>
    <w:rsid w:val="002A05E8"/>
    <w:rsid w:val="0048040B"/>
    <w:rsid w:val="005E4EA5"/>
    <w:rsid w:val="00902AF2"/>
    <w:rsid w:val="00A8403E"/>
    <w:rsid w:val="00F105E2"/>
    <w:rsid w:val="00F533E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403E"/>
  </w:style>
  <w:style w:type="paragraph" w:styleId="berschrift1">
    <w:name w:val="heading 1"/>
    <w:basedOn w:val="Standard"/>
    <w:next w:val="Standard"/>
    <w:link w:val="berschrift1Zchn"/>
    <w:uiPriority w:val="9"/>
    <w:qFormat/>
    <w:rsid w:val="00A8403E"/>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84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403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8403E"/>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A840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8403E"/>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A840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403E"/>
  </w:style>
  <w:style w:type="paragraph" w:styleId="berschrift1">
    <w:name w:val="heading 1"/>
    <w:basedOn w:val="Standard"/>
    <w:next w:val="Standard"/>
    <w:link w:val="berschrift1Zchn"/>
    <w:uiPriority w:val="9"/>
    <w:qFormat/>
    <w:rsid w:val="00A8403E"/>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84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403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8403E"/>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A840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8403E"/>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A84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3E2AF01E.dotm</Template>
  <TotalTime>0</TotalTime>
  <Pages>1</Pages>
  <Words>120</Words>
  <Characters>762</Characters>
  <Application>Microsoft Office Word</Application>
  <DocSecurity>4</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Dunst</dc:creator>
  <cp:lastModifiedBy>LocalAdmin</cp:lastModifiedBy>
  <cp:revision>2</cp:revision>
  <dcterms:created xsi:type="dcterms:W3CDTF">2012-03-07T10:05:00Z</dcterms:created>
  <dcterms:modified xsi:type="dcterms:W3CDTF">2012-03-07T10:05:00Z</dcterms:modified>
</cp:coreProperties>
</file>